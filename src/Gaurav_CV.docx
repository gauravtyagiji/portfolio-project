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280BAB">
      <w:pPr>
        <w:pStyle w:val="Title"/>
      </w:pPr>
      <w:sdt>
        <w:sdtPr>
          <w:alias w:val="Enter your name:"/>
          <w:tag w:val=""/>
          <w:id w:val="-328297061"/>
          <w:placeholder>
            <w:docPart w:val="85C044FA889545ACAC365A9F1447935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56E8C">
            <w:t>Gaurav Tyagi</w:t>
          </w:r>
        </w:sdtContent>
      </w:sdt>
    </w:p>
    <w:p w:rsidR="00394A6D" w:rsidRDefault="003B54B9">
      <w:r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0" wp14:anchorId="4652C097" wp14:editId="6FB32CE8">
            <wp:simplePos x="0" y="0"/>
            <wp:positionH relativeFrom="column">
              <wp:posOffset>2566035</wp:posOffset>
            </wp:positionH>
            <wp:positionV relativeFrom="paragraph">
              <wp:posOffset>7620</wp:posOffset>
            </wp:positionV>
            <wp:extent cx="222250" cy="190500"/>
            <wp:effectExtent l="0" t="0" r="6350" b="0"/>
            <wp:wrapNone/>
            <wp:docPr id="1" name="Picture 1" descr="noun_1674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un_1674[1]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4642B1E" wp14:editId="21D6FDA9">
            <wp:simplePos x="0" y="0"/>
            <wp:positionH relativeFrom="column">
              <wp:posOffset>1255395</wp:posOffset>
            </wp:positionH>
            <wp:positionV relativeFrom="paragraph">
              <wp:posOffset>7620</wp:posOffset>
            </wp:positionV>
            <wp:extent cx="152400" cy="152400"/>
            <wp:effectExtent l="0" t="0" r="0" b="0"/>
            <wp:wrapNone/>
            <wp:docPr id="2" name="Picture 2" descr="1024px-Smartphone_icon_-_Noun_Project_28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4px-Smartphone_icon_-_Noun_Project_2835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1D7DA9D" wp14:editId="00EAC049">
            <wp:simplePos x="0" y="0"/>
            <wp:positionH relativeFrom="column">
              <wp:posOffset>45720</wp:posOffset>
            </wp:positionH>
            <wp:positionV relativeFrom="paragraph">
              <wp:posOffset>6985</wp:posOffset>
            </wp:positionV>
            <wp:extent cx="112102" cy="161925"/>
            <wp:effectExtent l="0" t="0" r="2540" b="0"/>
            <wp:wrapNone/>
            <wp:docPr id="3" name="Picture 3" descr="69583-logo-icon-location-map-free-download-png-hq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9583-logo-icon-location-map-free-download-png-hq[1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  <w:r w:rsidR="00A56E8C">
        <w:t>Noida, 201301</w:t>
      </w:r>
      <w:r>
        <w:t xml:space="preserve"> </w:t>
      </w:r>
      <w:r w:rsidR="007D00B3">
        <w:t>| </w:t>
      </w:r>
      <w:r>
        <w:t xml:space="preserve">      </w:t>
      </w:r>
      <w:r w:rsidR="00A56E8C">
        <w:t>+918755603303</w:t>
      </w:r>
      <w:r>
        <w:t xml:space="preserve"> </w:t>
      </w:r>
      <w:r w:rsidR="007D00B3">
        <w:t> | </w:t>
      </w:r>
      <w:r>
        <w:t xml:space="preserve">       </w:t>
      </w:r>
      <w:r w:rsidR="00A56E8C">
        <w:t>gauravt927@gmail.com</w:t>
      </w:r>
    </w:p>
    <w:sdt>
      <w:sdtPr>
        <w:alias w:val="Objective:"/>
        <w:tag w:val="Objective:"/>
        <w:id w:val="-736782104"/>
        <w:placeholder>
          <w:docPart w:val="FD5F444B97A54F4B820CDF494DB38F18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Pr="00CE60B8" w:rsidRDefault="00CE60B8" w:rsidP="00CE60B8">
      <w:pPr>
        <w:shd w:val="clear" w:color="auto" w:fill="FFFFFF"/>
        <w:spacing w:after="0"/>
        <w:textAlignment w:val="baseline"/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</w:pPr>
      <w:r w:rsidRPr="00CE60B8"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 xml:space="preserve">To work in a highly competitive environment with a perfect challenge </w:t>
      </w:r>
      <w:r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>by contributing the best for</w:t>
      </w:r>
      <w:r w:rsidRPr="00CE60B8"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 xml:space="preserve"> the growth of the organization while ensuring growth in personal career</w:t>
      </w:r>
      <w:r>
        <w:rPr>
          <w:rFonts w:ascii="Raleway" w:eastAsia="Times New Roman" w:hAnsi="Raleway" w:cs="Times New Roman"/>
          <w:color w:val="444444"/>
          <w:sz w:val="24"/>
          <w:szCs w:val="24"/>
          <w:lang w:val="en-IN" w:eastAsia="en-IN"/>
        </w:rPr>
        <w:t>.</w:t>
      </w:r>
    </w:p>
    <w:sdt>
      <w:sdtPr>
        <w:alias w:val="Education:"/>
        <w:tag w:val="Education:"/>
        <w:id w:val="1513793667"/>
        <w:placeholder>
          <w:docPart w:val="28E64D917FE144538F0091EE659D765B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A56E8C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 w:rsidRPr="003874A2">
        <w:rPr>
          <w:color w:val="000000"/>
          <w:sz w:val="24"/>
          <w:szCs w:val="24"/>
          <w:shd w:val="clear" w:color="auto" w:fill="FFFFFF"/>
        </w:rPr>
        <w:t>Master of Computer Applications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874A2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      </w:t>
      </w:r>
    </w:p>
    <w:p w:rsidR="00A56E8C" w:rsidRDefault="00A56E8C" w:rsidP="00A56E8C">
      <w:pPr>
        <w:pStyle w:val="ListParagraph"/>
        <w:ind w:left="0"/>
        <w:rPr>
          <w:color w:val="000000"/>
          <w:szCs w:val="20"/>
          <w:shd w:val="clear" w:color="auto" w:fill="FFFFFF"/>
        </w:rPr>
      </w:pPr>
      <w:r w:rsidRPr="003874A2">
        <w:rPr>
          <w:color w:val="000000"/>
          <w:szCs w:val="20"/>
          <w:shd w:val="clear" w:color="auto" w:fill="FFFFFF"/>
        </w:rPr>
        <w:t>(</w:t>
      </w:r>
      <w:r>
        <w:rPr>
          <w:color w:val="000000"/>
          <w:szCs w:val="20"/>
          <w:shd w:val="clear" w:color="auto" w:fill="FFFFFF"/>
        </w:rPr>
        <w:t xml:space="preserve">May 2019 – May 2021) </w:t>
      </w:r>
    </w:p>
    <w:p w:rsidR="00A56E8C" w:rsidRPr="00A0591F" w:rsidRDefault="00A56E8C" w:rsidP="00A56E8C">
      <w:pPr>
        <w:pStyle w:val="ListParagraph"/>
        <w:ind w:left="0"/>
        <w:rPr>
          <w:color w:val="000000"/>
          <w:szCs w:val="20"/>
          <w:shd w:val="clear" w:color="auto" w:fill="FFFFFF"/>
        </w:rPr>
      </w:pPr>
      <w:r w:rsidRPr="003874A2">
        <w:rPr>
          <w:b/>
          <w:color w:val="000000"/>
          <w:sz w:val="24"/>
          <w:szCs w:val="20"/>
          <w:shd w:val="clear" w:color="auto" w:fill="FFFFFF"/>
        </w:rPr>
        <w:t>Graphic Era deemed to be University</w:t>
      </w:r>
    </w:p>
    <w:p w:rsidR="00A56E8C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</w:p>
    <w:p w:rsidR="00A56E8C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 w:rsidRPr="003874A2">
        <w:rPr>
          <w:color w:val="000000"/>
          <w:sz w:val="24"/>
          <w:szCs w:val="24"/>
          <w:shd w:val="clear" w:color="auto" w:fill="FFFFFF"/>
        </w:rPr>
        <w:t>Bachelors of Computer Applications</w:t>
      </w:r>
      <w:r>
        <w:rPr>
          <w:color w:val="000000"/>
          <w:sz w:val="24"/>
          <w:szCs w:val="24"/>
          <w:shd w:val="clear" w:color="auto" w:fill="FFFFFF"/>
        </w:rPr>
        <w:t xml:space="preserve"> - </w:t>
      </w:r>
    </w:p>
    <w:p w:rsidR="00A56E8C" w:rsidRDefault="00A56E8C" w:rsidP="00A56E8C">
      <w:pPr>
        <w:pStyle w:val="ListParagraph"/>
        <w:ind w:left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(May 2016 – May 2019)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</w:p>
    <w:p w:rsidR="00CC3A40" w:rsidRDefault="00A56E8C" w:rsidP="00A56E8C">
      <w:pPr>
        <w:pStyle w:val="ListParagraph"/>
        <w:ind w:left="0"/>
        <w:rPr>
          <w:b/>
          <w:color w:val="000000"/>
          <w:sz w:val="24"/>
          <w:szCs w:val="20"/>
          <w:shd w:val="clear" w:color="auto" w:fill="FFFFFF"/>
        </w:rPr>
      </w:pPr>
      <w:r w:rsidRPr="003874A2">
        <w:rPr>
          <w:b/>
          <w:color w:val="000000"/>
          <w:sz w:val="24"/>
          <w:szCs w:val="20"/>
          <w:shd w:val="clear" w:color="auto" w:fill="FFFFFF"/>
        </w:rPr>
        <w:t>Graphic Era deemed to be University</w:t>
      </w:r>
    </w:p>
    <w:p w:rsidR="00315079" w:rsidRDefault="00315079" w:rsidP="00315079">
      <w:pPr>
        <w:pStyle w:val="Heading1"/>
        <w:tabs>
          <w:tab w:val="left" w:pos="5670"/>
        </w:tabs>
      </w:pPr>
      <w:r>
        <w:t>Work and Experience</w:t>
      </w:r>
      <w:r>
        <w:tab/>
      </w:r>
    </w:p>
    <w:p w:rsidR="00315079" w:rsidRDefault="00315079" w:rsidP="00315079">
      <w:pPr>
        <w:pStyle w:val="Heading1"/>
        <w:spacing w:line="276" w:lineRule="auto"/>
        <w:rPr>
          <w:rFonts w:eastAsiaTheme="minorEastAsia"/>
          <w:b w:val="0"/>
          <w:color w:val="auto"/>
          <w:sz w:val="24"/>
        </w:rPr>
      </w:pPr>
      <w:r>
        <w:rPr>
          <w:rFonts w:eastAsiaTheme="minorEastAsia"/>
          <w:b w:val="0"/>
          <w:color w:val="auto"/>
          <w:sz w:val="24"/>
        </w:rPr>
        <w:t>PHP D</w:t>
      </w:r>
      <w:r w:rsidRPr="0051754E">
        <w:rPr>
          <w:rFonts w:eastAsiaTheme="minorEastAsia"/>
          <w:b w:val="0"/>
          <w:color w:val="auto"/>
          <w:sz w:val="24"/>
        </w:rPr>
        <w:t>eveloper Intern</w:t>
      </w:r>
      <w:r>
        <w:rPr>
          <w:rFonts w:eastAsiaTheme="minorEastAsia"/>
          <w:b w:val="0"/>
          <w:color w:val="auto"/>
          <w:sz w:val="24"/>
        </w:rPr>
        <w:t xml:space="preserve"> (Jan 2021-March 2021)</w:t>
      </w:r>
    </w:p>
    <w:p w:rsidR="00315079" w:rsidRPr="008F49F1" w:rsidRDefault="00315079" w:rsidP="00315079">
      <w:pPr>
        <w:pStyle w:val="ListParagraph"/>
        <w:spacing w:after="0" w:line="276" w:lineRule="auto"/>
        <w:ind w:left="0"/>
        <w:rPr>
          <w:rFonts w:eastAsiaTheme="minorEastAsia"/>
          <w:b/>
          <w:color w:val="auto"/>
        </w:rPr>
      </w:pPr>
      <w:r>
        <w:rPr>
          <w:rFonts w:eastAsiaTheme="minorEastAsia"/>
          <w:b/>
          <w:color w:val="auto"/>
        </w:rPr>
        <w:t>DB (</w:t>
      </w:r>
      <w:proofErr w:type="spellStart"/>
      <w:r>
        <w:rPr>
          <w:rFonts w:eastAsiaTheme="minorEastAsia"/>
          <w:b/>
          <w:color w:val="auto"/>
        </w:rPr>
        <w:t>Dainik</w:t>
      </w:r>
      <w:proofErr w:type="spellEnd"/>
      <w:r>
        <w:rPr>
          <w:rFonts w:eastAsiaTheme="minorEastAsia"/>
          <w:b/>
          <w:color w:val="auto"/>
        </w:rPr>
        <w:t xml:space="preserve"> </w:t>
      </w:r>
      <w:proofErr w:type="spellStart"/>
      <w:r>
        <w:rPr>
          <w:rFonts w:eastAsiaTheme="minorEastAsia"/>
          <w:b/>
          <w:color w:val="auto"/>
        </w:rPr>
        <w:t>Bhaskar</w:t>
      </w:r>
      <w:proofErr w:type="spellEnd"/>
      <w:r>
        <w:rPr>
          <w:rFonts w:eastAsiaTheme="minorEastAsia"/>
          <w:b/>
          <w:color w:val="auto"/>
        </w:rPr>
        <w:t>) Corp Limited</w:t>
      </w:r>
    </w:p>
    <w:p w:rsidR="00315079" w:rsidRPr="009D3D9A" w:rsidRDefault="00315079" w:rsidP="00315079">
      <w:pPr>
        <w:pStyle w:val="Heading1"/>
        <w:numPr>
          <w:ilvl w:val="0"/>
          <w:numId w:val="26"/>
        </w:numPr>
        <w:spacing w:before="0"/>
        <w:rPr>
          <w:b w:val="0"/>
          <w:color w:val="000000" w:themeColor="text1"/>
          <w:sz w:val="22"/>
        </w:rPr>
      </w:pPr>
      <w:r w:rsidRPr="009D3D9A">
        <w:rPr>
          <w:b w:val="0"/>
          <w:color w:val="000000" w:themeColor="text1"/>
          <w:sz w:val="22"/>
        </w:rPr>
        <w:t>Web App development using PHP, MVC Architecture</w:t>
      </w:r>
      <w:bookmarkStart w:id="0" w:name="_GoBack"/>
      <w:bookmarkEnd w:id="0"/>
    </w:p>
    <w:p w:rsidR="00315079" w:rsidRPr="008F49F1" w:rsidRDefault="00315079" w:rsidP="00315079">
      <w:pPr>
        <w:pStyle w:val="Heading1"/>
        <w:numPr>
          <w:ilvl w:val="0"/>
          <w:numId w:val="26"/>
        </w:numPr>
        <w:spacing w:before="0" w:line="600" w:lineRule="auto"/>
        <w:rPr>
          <w:b w:val="0"/>
          <w:color w:val="000000" w:themeColor="text1"/>
          <w:sz w:val="22"/>
        </w:rPr>
      </w:pPr>
      <w:r w:rsidRPr="009D3D9A">
        <w:rPr>
          <w:b w:val="0"/>
          <w:color w:val="000000" w:themeColor="text1"/>
          <w:sz w:val="22"/>
        </w:rPr>
        <w:t xml:space="preserve">Working on </w:t>
      </w:r>
      <w:proofErr w:type="spellStart"/>
      <w:r w:rsidRPr="009D3D9A">
        <w:rPr>
          <w:b w:val="0"/>
          <w:color w:val="000000" w:themeColor="text1"/>
          <w:sz w:val="22"/>
        </w:rPr>
        <w:t>Codeigniter</w:t>
      </w:r>
      <w:proofErr w:type="spellEnd"/>
      <w:r w:rsidRPr="009D3D9A">
        <w:rPr>
          <w:b w:val="0"/>
          <w:color w:val="000000" w:themeColor="text1"/>
          <w:sz w:val="22"/>
        </w:rPr>
        <w:t xml:space="preserve"> framework</w:t>
      </w:r>
    </w:p>
    <w:sdt>
      <w:sdtPr>
        <w:alias w:val="Skills &amp; Abilities:"/>
        <w:tag w:val="Skills &amp; Abilities:"/>
        <w:id w:val="495469907"/>
        <w:placeholder>
          <w:docPart w:val="63483E142E034B378CE57FFBD1E25012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A56E8C" w:rsidRDefault="00A56E8C">
      <w:pPr>
        <w:pStyle w:val="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142" w:type="dxa"/>
        </w:tblCellMar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56E8C" w:rsidRPr="00A416B3" w:rsidTr="00A56E8C">
        <w:trPr>
          <w:trHeight w:val="730"/>
        </w:trPr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Languages</w:t>
            </w:r>
            <w:r w:rsidR="00BF4851">
              <w:rPr>
                <w:b/>
                <w:color w:val="000000"/>
                <w:sz w:val="24"/>
                <w:szCs w:val="20"/>
                <w:shd w:val="clear" w:color="auto" w:fill="FFFFFF"/>
              </w:rPr>
              <w:t>/ Libraries</w:t>
            </w:r>
          </w:p>
        </w:tc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jc w:val="center"/>
              <w:rPr>
                <w:b/>
                <w:color w:val="000000"/>
                <w:sz w:val="24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Database/</w:t>
            </w:r>
          </w:p>
          <w:p w:rsidR="00A56E8C" w:rsidRPr="00A416B3" w:rsidRDefault="00A56E8C" w:rsidP="00DB383B">
            <w:pPr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Frameworks</w:t>
            </w:r>
            <w:r w:rsidR="00074F6A">
              <w:rPr>
                <w:b/>
                <w:color w:val="000000"/>
                <w:sz w:val="24"/>
                <w:szCs w:val="20"/>
                <w:shd w:val="clear" w:color="auto" w:fill="FFFFFF"/>
              </w:rPr>
              <w:t>/ OS</w:t>
            </w:r>
          </w:p>
        </w:tc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Tools</w:t>
            </w:r>
            <w:r w:rsidR="00BF4851">
              <w:rPr>
                <w:b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Pr="00A416B3">
              <w:rPr>
                <w:b/>
                <w:color w:val="000000"/>
                <w:sz w:val="24"/>
                <w:szCs w:val="20"/>
                <w:shd w:val="clear" w:color="auto" w:fill="FFFFFF"/>
              </w:rPr>
              <w:t>/IDEs</w:t>
            </w:r>
            <w:r w:rsidR="00BF4851">
              <w:rPr>
                <w:b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</w:p>
        </w:tc>
      </w:tr>
      <w:tr w:rsidR="00A56E8C" w:rsidRPr="00A416B3" w:rsidTr="00DB383B">
        <w:tc>
          <w:tcPr>
            <w:tcW w:w="3192" w:type="dxa"/>
            <w:shd w:val="clear" w:color="auto" w:fill="auto"/>
          </w:tcPr>
          <w:p w:rsidR="00A56E8C" w:rsidRPr="00A416B3" w:rsidRDefault="00A56E8C" w:rsidP="00DB383B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>Python, C/C++, Java, HTML/CSS, JavaScript, C#, PHP</w:t>
            </w:r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>ReactJS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A56E8C" w:rsidRPr="00A416B3" w:rsidRDefault="00113F0E" w:rsidP="00DB383B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4"/>
                <w:szCs w:val="20"/>
                <w:shd w:val="clear" w:color="auto" w:fill="FFFFFF"/>
              </w:rPr>
              <w:t xml:space="preserve">MySQL, </w:t>
            </w:r>
            <w:proofErr w:type="spellStart"/>
            <w:r>
              <w:rPr>
                <w:color w:val="000000"/>
                <w:sz w:val="24"/>
                <w:szCs w:val="20"/>
                <w:shd w:val="clear" w:color="auto" w:fill="FFFFFF"/>
              </w:rPr>
              <w:t>Django</w:t>
            </w:r>
            <w:proofErr w:type="spellEnd"/>
            <w:r>
              <w:rPr>
                <w:color w:val="000000"/>
                <w:sz w:val="24"/>
                <w:szCs w:val="20"/>
                <w:shd w:val="clear" w:color="auto" w:fill="FFFFFF"/>
              </w:rPr>
              <w:t>, .NET, Windows</w:t>
            </w:r>
            <w:r w:rsidR="00123434">
              <w:rPr>
                <w:color w:val="000000"/>
                <w:sz w:val="24"/>
                <w:szCs w:val="20"/>
                <w:shd w:val="clear" w:color="auto" w:fill="FFFFFF"/>
              </w:rPr>
              <w:t>, ASP.NET MVC</w:t>
            </w:r>
          </w:p>
        </w:tc>
        <w:tc>
          <w:tcPr>
            <w:tcW w:w="3192" w:type="dxa"/>
            <w:shd w:val="clear" w:color="auto" w:fill="auto"/>
          </w:tcPr>
          <w:p w:rsidR="00A56E8C" w:rsidRPr="00A063C7" w:rsidRDefault="00A56E8C" w:rsidP="00DB383B">
            <w:pPr>
              <w:rPr>
                <w:color w:val="000000"/>
                <w:sz w:val="24"/>
                <w:szCs w:val="20"/>
                <w:shd w:val="clear" w:color="auto" w:fill="FFFFFF"/>
              </w:rPr>
            </w:pPr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 xml:space="preserve">MS Office, Visual Studio, VS code, </w:t>
            </w:r>
            <w:proofErr w:type="spellStart"/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>PyCharm</w:t>
            </w:r>
            <w:proofErr w:type="spellEnd"/>
            <w:r w:rsidRPr="00A416B3">
              <w:rPr>
                <w:color w:val="000000"/>
                <w:sz w:val="24"/>
                <w:szCs w:val="20"/>
                <w:shd w:val="clear" w:color="auto" w:fill="FFFFFF"/>
              </w:rPr>
              <w:t>, Eclipse</w:t>
            </w:r>
            <w:r>
              <w:rPr>
                <w:color w:val="000000"/>
                <w:sz w:val="24"/>
                <w:szCs w:val="20"/>
                <w:shd w:val="clear" w:color="auto" w:fill="FFFFFF"/>
              </w:rPr>
              <w:t>, Selenium</w:t>
            </w:r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 xml:space="preserve">, </w:t>
            </w:r>
            <w:proofErr w:type="spellStart"/>
            <w:r w:rsidR="00BF4851">
              <w:rPr>
                <w:color w:val="000000"/>
                <w:sz w:val="24"/>
                <w:szCs w:val="20"/>
                <w:shd w:val="clear" w:color="auto" w:fill="FFFFFF"/>
              </w:rPr>
              <w:t>git</w:t>
            </w:r>
            <w:proofErr w:type="spellEnd"/>
          </w:p>
        </w:tc>
      </w:tr>
    </w:tbl>
    <w:p w:rsidR="009E23EA" w:rsidRDefault="009E23EA" w:rsidP="00A56E8C">
      <w:pPr>
        <w:pStyle w:val="Heading1"/>
      </w:pPr>
    </w:p>
    <w:p w:rsidR="0051754E" w:rsidRDefault="0051754E" w:rsidP="0051754E">
      <w:pPr>
        <w:pStyle w:val="Heading1"/>
        <w:spacing w:after="0"/>
      </w:pPr>
    </w:p>
    <w:p w:rsidR="00D56207" w:rsidRDefault="00A56E8C" w:rsidP="0051754E">
      <w:pPr>
        <w:pStyle w:val="Heading1"/>
        <w:spacing w:after="0"/>
      </w:pPr>
      <w:r>
        <w:t>Projects</w:t>
      </w:r>
    </w:p>
    <w:p w:rsidR="00A56E8C" w:rsidRPr="00FA6539" w:rsidRDefault="00A56E8C" w:rsidP="00A56E8C">
      <w:pPr>
        <w:numPr>
          <w:ilvl w:val="0"/>
          <w:numId w:val="20"/>
        </w:numPr>
        <w:spacing w:after="0"/>
        <w:ind w:left="567"/>
        <w:rPr>
          <w:b/>
          <w:color w:val="000000"/>
          <w:sz w:val="24"/>
          <w:szCs w:val="24"/>
          <w:shd w:val="clear" w:color="auto" w:fill="FFFFFF"/>
        </w:rPr>
      </w:pPr>
      <w:r w:rsidRPr="00FA6539">
        <w:rPr>
          <w:b/>
          <w:color w:val="000000"/>
          <w:sz w:val="24"/>
          <w:szCs w:val="24"/>
          <w:shd w:val="clear" w:color="auto" w:fill="FFFFFF"/>
        </w:rPr>
        <w:t xml:space="preserve">Paint App </w:t>
      </w:r>
      <w:r w:rsidRPr="00FA6539">
        <w:rPr>
          <w:i/>
          <w:color w:val="000000"/>
          <w:sz w:val="24"/>
          <w:szCs w:val="24"/>
          <w:shd w:val="clear" w:color="auto" w:fill="FFFFFF"/>
        </w:rPr>
        <w:t>using</w:t>
      </w:r>
      <w:r w:rsidRPr="00FA6539">
        <w:rPr>
          <w:b/>
          <w:color w:val="000000"/>
          <w:sz w:val="24"/>
          <w:szCs w:val="24"/>
          <w:shd w:val="clear" w:color="auto" w:fill="FFFFFF"/>
        </w:rPr>
        <w:t xml:space="preserve"> </w:t>
      </w:r>
      <w:r w:rsidRPr="00FA6539">
        <w:rPr>
          <w:color w:val="000000"/>
          <w:sz w:val="24"/>
          <w:szCs w:val="24"/>
          <w:shd w:val="clear" w:color="auto" w:fill="FFFFFF"/>
        </w:rPr>
        <w:t>Tkinter, Python</w:t>
      </w:r>
    </w:p>
    <w:p w:rsidR="00A56E8C" w:rsidRPr="00A416B3" w:rsidRDefault="00A56E8C" w:rsidP="00FA6539">
      <w:pPr>
        <w:ind w:left="567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4"/>
          <w:szCs w:val="28"/>
          <w:shd w:val="clear" w:color="auto" w:fill="FFFFFF"/>
        </w:rPr>
        <w:t>(</w:t>
      </w:r>
      <w:r>
        <w:rPr>
          <w:color w:val="000000"/>
          <w:sz w:val="24"/>
          <w:szCs w:val="28"/>
          <w:shd w:val="clear" w:color="auto" w:fill="FFFFFF"/>
        </w:rPr>
        <w:t>A drawing app with basic functionalities such as save, erase, clear etc</w:t>
      </w:r>
      <w:r>
        <w:rPr>
          <w:b/>
          <w:color w:val="000000"/>
          <w:sz w:val="24"/>
          <w:szCs w:val="28"/>
          <w:shd w:val="clear" w:color="auto" w:fill="FFFFFF"/>
        </w:rPr>
        <w:t>)</w:t>
      </w:r>
    </w:p>
    <w:p w:rsidR="00A56E8C" w:rsidRPr="009901EB" w:rsidRDefault="00A56E8C" w:rsidP="00A56E8C">
      <w:pPr>
        <w:numPr>
          <w:ilvl w:val="0"/>
          <w:numId w:val="20"/>
        </w:numPr>
        <w:spacing w:after="0"/>
        <w:ind w:left="567"/>
        <w:rPr>
          <w:b/>
          <w:color w:val="000000"/>
          <w:sz w:val="28"/>
          <w:szCs w:val="28"/>
          <w:shd w:val="clear" w:color="auto" w:fill="FFFFFF"/>
        </w:rPr>
      </w:pPr>
      <w:r w:rsidRPr="00A416B3">
        <w:rPr>
          <w:b/>
          <w:color w:val="000000"/>
          <w:sz w:val="24"/>
          <w:szCs w:val="28"/>
          <w:shd w:val="clear" w:color="auto" w:fill="FFFFFF"/>
        </w:rPr>
        <w:t>Website development</w:t>
      </w:r>
      <w:r w:rsidRPr="00A416B3">
        <w:rPr>
          <w:color w:val="000000"/>
          <w:sz w:val="24"/>
          <w:szCs w:val="28"/>
          <w:shd w:val="clear" w:color="auto" w:fill="FFFFFF"/>
        </w:rPr>
        <w:t xml:space="preserve"> </w:t>
      </w:r>
      <w:r w:rsidRPr="00A416B3">
        <w:rPr>
          <w:i/>
          <w:color w:val="000000"/>
          <w:szCs w:val="28"/>
          <w:shd w:val="clear" w:color="auto" w:fill="FFFFFF"/>
        </w:rPr>
        <w:t xml:space="preserve">using </w:t>
      </w:r>
      <w:r w:rsidRPr="00A416B3">
        <w:rPr>
          <w:color w:val="000000"/>
          <w:sz w:val="24"/>
          <w:szCs w:val="28"/>
          <w:shd w:val="clear" w:color="auto" w:fill="FFFFFF"/>
        </w:rPr>
        <w:t>Django</w:t>
      </w:r>
    </w:p>
    <w:p w:rsidR="00A56E8C" w:rsidRPr="00A416B3" w:rsidRDefault="00A56E8C" w:rsidP="00FA6539">
      <w:pPr>
        <w:ind w:left="567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4"/>
          <w:szCs w:val="28"/>
          <w:shd w:val="clear" w:color="auto" w:fill="FFFFFF"/>
        </w:rPr>
        <w:t>(</w:t>
      </w:r>
      <w:r>
        <w:rPr>
          <w:color w:val="000000"/>
          <w:sz w:val="24"/>
          <w:szCs w:val="28"/>
          <w:shd w:val="clear" w:color="auto" w:fill="FFFFFF"/>
        </w:rPr>
        <w:t>Creating web apps using DTL (D</w:t>
      </w:r>
      <w:r w:rsidR="00FA6539">
        <w:rPr>
          <w:color w:val="000000"/>
          <w:sz w:val="24"/>
          <w:szCs w:val="28"/>
          <w:shd w:val="clear" w:color="auto" w:fill="FFFFFF"/>
        </w:rPr>
        <w:t>jango Template Language), sqlite3 for</w:t>
      </w:r>
      <w:r>
        <w:rPr>
          <w:color w:val="000000"/>
          <w:sz w:val="24"/>
          <w:szCs w:val="28"/>
          <w:shd w:val="clear" w:color="auto" w:fill="FFFFFF"/>
        </w:rPr>
        <w:t xml:space="preserve"> database</w:t>
      </w:r>
      <w:r w:rsidR="00FA6539">
        <w:rPr>
          <w:color w:val="000000"/>
          <w:sz w:val="24"/>
          <w:szCs w:val="28"/>
          <w:shd w:val="clear" w:color="auto" w:fill="FFFFFF"/>
        </w:rPr>
        <w:t xml:space="preserve"> mangement</w:t>
      </w:r>
      <w:r>
        <w:rPr>
          <w:b/>
          <w:color w:val="000000"/>
          <w:sz w:val="24"/>
          <w:szCs w:val="28"/>
          <w:shd w:val="clear" w:color="auto" w:fill="FFFFFF"/>
        </w:rPr>
        <w:t>)</w:t>
      </w:r>
    </w:p>
    <w:p w:rsidR="00A56E8C" w:rsidRPr="003B722D" w:rsidRDefault="00A56E8C" w:rsidP="00A56E8C">
      <w:pPr>
        <w:numPr>
          <w:ilvl w:val="0"/>
          <w:numId w:val="20"/>
        </w:numPr>
        <w:spacing w:after="0"/>
        <w:ind w:left="567"/>
        <w:rPr>
          <w:b/>
          <w:color w:val="000000"/>
          <w:sz w:val="28"/>
          <w:szCs w:val="28"/>
          <w:shd w:val="clear" w:color="auto" w:fill="FFFFFF"/>
        </w:rPr>
      </w:pPr>
      <w:r w:rsidRPr="00A416B3">
        <w:rPr>
          <w:b/>
          <w:color w:val="000000"/>
          <w:sz w:val="24"/>
          <w:szCs w:val="28"/>
          <w:shd w:val="clear" w:color="auto" w:fill="FFFFFF"/>
        </w:rPr>
        <w:lastRenderedPageBreak/>
        <w:t xml:space="preserve">Sentiment Analysis </w:t>
      </w:r>
      <w:r w:rsidRPr="00A416B3">
        <w:rPr>
          <w:i/>
          <w:color w:val="000000"/>
          <w:szCs w:val="28"/>
          <w:shd w:val="clear" w:color="auto" w:fill="FFFFFF"/>
        </w:rPr>
        <w:t>using</w:t>
      </w:r>
      <w:r w:rsidRPr="00A416B3">
        <w:rPr>
          <w:b/>
          <w:color w:val="000000"/>
          <w:szCs w:val="28"/>
          <w:shd w:val="clear" w:color="auto" w:fill="FFFFFF"/>
        </w:rPr>
        <w:t xml:space="preserve"> </w:t>
      </w:r>
      <w:r w:rsidRPr="00A416B3">
        <w:rPr>
          <w:color w:val="000000"/>
          <w:sz w:val="24"/>
          <w:szCs w:val="28"/>
          <w:shd w:val="clear" w:color="auto" w:fill="FFFFFF"/>
        </w:rPr>
        <w:t>Python, NLP</w:t>
      </w:r>
    </w:p>
    <w:p w:rsidR="00A56E8C" w:rsidRPr="00A416B3" w:rsidRDefault="00A56E8C" w:rsidP="00A56E8C">
      <w:pPr>
        <w:spacing w:after="0"/>
        <w:ind w:left="567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4"/>
          <w:szCs w:val="28"/>
          <w:shd w:val="clear" w:color="auto" w:fill="FFFFFF"/>
        </w:rPr>
        <w:t>(</w:t>
      </w:r>
      <w:r>
        <w:rPr>
          <w:color w:val="000000"/>
          <w:sz w:val="24"/>
          <w:szCs w:val="28"/>
          <w:shd w:val="clear" w:color="auto" w:fill="FFFFFF"/>
        </w:rPr>
        <w:t>Analyzing sentiments by processing extracted tweets from twitter using TextBlob, Tweepy</w:t>
      </w:r>
      <w:r>
        <w:rPr>
          <w:b/>
          <w:color w:val="000000"/>
          <w:sz w:val="24"/>
          <w:szCs w:val="28"/>
          <w:shd w:val="clear" w:color="auto" w:fill="FFFFFF"/>
        </w:rPr>
        <w:t>)</w:t>
      </w:r>
      <w:r w:rsidRPr="00A416B3">
        <w:rPr>
          <w:b/>
          <w:color w:val="000000"/>
          <w:sz w:val="28"/>
          <w:szCs w:val="28"/>
          <w:shd w:val="clear" w:color="auto" w:fill="FFFFFF"/>
        </w:rPr>
        <w:tab/>
      </w:r>
      <w:r w:rsidRPr="00A416B3">
        <w:rPr>
          <w:b/>
          <w:color w:val="000000"/>
          <w:sz w:val="28"/>
          <w:szCs w:val="28"/>
          <w:shd w:val="clear" w:color="auto" w:fill="FFFFFF"/>
        </w:rPr>
        <w:tab/>
      </w:r>
    </w:p>
    <w:p w:rsidR="00A56E8C" w:rsidRDefault="004B4EA5" w:rsidP="00A56E8C">
      <w:pPr>
        <w:pStyle w:val="Heading1"/>
      </w:pPr>
      <w:r>
        <w:t>Personal Skills</w:t>
      </w:r>
    </w:p>
    <w:p w:rsidR="00A56E8C" w:rsidRPr="00FA6539" w:rsidRDefault="00A56E8C" w:rsidP="00FA6539">
      <w:pPr>
        <w:pStyle w:val="ListParagraph"/>
        <w:numPr>
          <w:ilvl w:val="0"/>
          <w:numId w:val="23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Problem solving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Adaptability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Communication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Time Management</w:t>
      </w:r>
    </w:p>
    <w:p w:rsidR="00A56E8C" w:rsidRPr="00FA6539" w:rsidRDefault="00A56E8C" w:rsidP="00FA6539">
      <w:pPr>
        <w:pStyle w:val="ListParagraph"/>
        <w:numPr>
          <w:ilvl w:val="0"/>
          <w:numId w:val="22"/>
        </w:numPr>
        <w:spacing w:before="240" w:line="276" w:lineRule="auto"/>
        <w:ind w:left="1077" w:hanging="357"/>
        <w:rPr>
          <w:color w:val="000000"/>
          <w:sz w:val="24"/>
          <w:szCs w:val="20"/>
          <w:shd w:val="clear" w:color="auto" w:fill="FFFFFF"/>
        </w:rPr>
      </w:pPr>
      <w:r w:rsidRPr="00FA6539">
        <w:rPr>
          <w:color w:val="000000"/>
          <w:sz w:val="24"/>
          <w:szCs w:val="20"/>
          <w:shd w:val="clear" w:color="auto" w:fill="FFFFFF"/>
        </w:rPr>
        <w:t>Decision Makings</w:t>
      </w:r>
    </w:p>
    <w:p w:rsidR="00A56E8C" w:rsidRDefault="004B4EA5" w:rsidP="00A56E8C">
      <w:pPr>
        <w:pStyle w:val="Heading1"/>
      </w:pPr>
      <w:r>
        <w:t>Interests</w:t>
      </w:r>
    </w:p>
    <w:p w:rsidR="00A56E8C" w:rsidRPr="00A416B3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Travelling</w:t>
      </w:r>
    </w:p>
    <w:p w:rsidR="00A56E8C" w:rsidRPr="00A416B3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Sketching</w:t>
      </w:r>
    </w:p>
    <w:p w:rsidR="00A56E8C" w:rsidRPr="00A416B3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Photography</w:t>
      </w:r>
    </w:p>
    <w:p w:rsidR="00A56E8C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 w:rsidRPr="00A416B3">
        <w:rPr>
          <w:color w:val="000000"/>
          <w:sz w:val="24"/>
          <w:szCs w:val="24"/>
          <w:shd w:val="clear" w:color="auto" w:fill="FFFFFF"/>
        </w:rPr>
        <w:t>Sports activities</w:t>
      </w:r>
    </w:p>
    <w:p w:rsidR="00A56E8C" w:rsidRPr="00A56E8C" w:rsidRDefault="00A56E8C" w:rsidP="00FA6539">
      <w:pPr>
        <w:pStyle w:val="ListParagraph"/>
        <w:numPr>
          <w:ilvl w:val="0"/>
          <w:numId w:val="24"/>
        </w:numPr>
        <w:spacing w:before="240" w:line="276" w:lineRule="auto"/>
        <w:ind w:left="1077" w:hanging="357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Gym/Workout</w:t>
      </w:r>
    </w:p>
    <w:sectPr w:rsidR="00A56E8C" w:rsidRPr="00A56E8C" w:rsidSect="00374627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AB" w:rsidRDefault="00280BAB">
      <w:pPr>
        <w:spacing w:after="0"/>
      </w:pPr>
      <w:r>
        <w:separator/>
      </w:r>
    </w:p>
  </w:endnote>
  <w:endnote w:type="continuationSeparator" w:id="0">
    <w:p w:rsidR="00280BAB" w:rsidRDefault="00280B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48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AB" w:rsidRDefault="00280BAB">
      <w:pPr>
        <w:spacing w:after="0"/>
      </w:pPr>
      <w:r>
        <w:separator/>
      </w:r>
    </w:p>
  </w:footnote>
  <w:footnote w:type="continuationSeparator" w:id="0">
    <w:p w:rsidR="00280BAB" w:rsidRDefault="00280B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394E9A"/>
    <w:multiLevelType w:val="hybridMultilevel"/>
    <w:tmpl w:val="812AA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E4513D8"/>
    <w:multiLevelType w:val="hybridMultilevel"/>
    <w:tmpl w:val="DD849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5EC3499"/>
    <w:multiLevelType w:val="multilevel"/>
    <w:tmpl w:val="06BCB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6C2FF9"/>
    <w:multiLevelType w:val="hybridMultilevel"/>
    <w:tmpl w:val="2C7AA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>
    <w:nsid w:val="3EA32D8C"/>
    <w:multiLevelType w:val="hybridMultilevel"/>
    <w:tmpl w:val="397CC5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530679"/>
    <w:multiLevelType w:val="hybridMultilevel"/>
    <w:tmpl w:val="21425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5A5D2F"/>
    <w:multiLevelType w:val="hybridMultilevel"/>
    <w:tmpl w:val="52528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6"/>
  </w:num>
  <w:num w:numId="20">
    <w:abstractNumId w:val="11"/>
  </w:num>
  <w:num w:numId="21">
    <w:abstractNumId w:val="15"/>
  </w:num>
  <w:num w:numId="22">
    <w:abstractNumId w:val="17"/>
  </w:num>
  <w:num w:numId="23">
    <w:abstractNumId w:val="10"/>
  </w:num>
  <w:num w:numId="24">
    <w:abstractNumId w:val="13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8C"/>
    <w:rsid w:val="000070CA"/>
    <w:rsid w:val="00074F6A"/>
    <w:rsid w:val="00113F0E"/>
    <w:rsid w:val="00123434"/>
    <w:rsid w:val="001A4D2E"/>
    <w:rsid w:val="00280BAB"/>
    <w:rsid w:val="00315079"/>
    <w:rsid w:val="00374627"/>
    <w:rsid w:val="00394A6D"/>
    <w:rsid w:val="003B54B9"/>
    <w:rsid w:val="003F19B9"/>
    <w:rsid w:val="004476A1"/>
    <w:rsid w:val="004B4EA5"/>
    <w:rsid w:val="004E195A"/>
    <w:rsid w:val="005114E7"/>
    <w:rsid w:val="0051754E"/>
    <w:rsid w:val="005507B3"/>
    <w:rsid w:val="005E5E55"/>
    <w:rsid w:val="00616068"/>
    <w:rsid w:val="00695FA3"/>
    <w:rsid w:val="00696676"/>
    <w:rsid w:val="006B511D"/>
    <w:rsid w:val="006E401C"/>
    <w:rsid w:val="0077621B"/>
    <w:rsid w:val="007963CE"/>
    <w:rsid w:val="007D00B3"/>
    <w:rsid w:val="007E1BBA"/>
    <w:rsid w:val="008916B6"/>
    <w:rsid w:val="008E10EB"/>
    <w:rsid w:val="009763C8"/>
    <w:rsid w:val="009E23EA"/>
    <w:rsid w:val="00A07928"/>
    <w:rsid w:val="00A56E8C"/>
    <w:rsid w:val="00A8131A"/>
    <w:rsid w:val="00B72845"/>
    <w:rsid w:val="00B769EE"/>
    <w:rsid w:val="00BF4851"/>
    <w:rsid w:val="00C57E43"/>
    <w:rsid w:val="00C72B59"/>
    <w:rsid w:val="00CC3A40"/>
    <w:rsid w:val="00CC75DB"/>
    <w:rsid w:val="00CE60B8"/>
    <w:rsid w:val="00D13EE7"/>
    <w:rsid w:val="00D33143"/>
    <w:rsid w:val="00D42B70"/>
    <w:rsid w:val="00D56207"/>
    <w:rsid w:val="00D765AF"/>
    <w:rsid w:val="00DD4208"/>
    <w:rsid w:val="00E26E2F"/>
    <w:rsid w:val="00E503C1"/>
    <w:rsid w:val="00E757DC"/>
    <w:rsid w:val="00EA2B92"/>
    <w:rsid w:val="00F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6F2509-3184-4A52-8C6D-CEBA4D2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E8C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v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C044FA889545ACAC365A9F14479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9FC14-96E3-4F98-BFC4-A0FEE3B90A62}"/>
      </w:docPartPr>
      <w:docPartBody>
        <w:p w:rsidR="00F85B7C" w:rsidRDefault="007720D5">
          <w:pPr>
            <w:pStyle w:val="85C044FA889545ACAC365A9F1447935D"/>
          </w:pPr>
          <w:r>
            <w:t>Your Name</w:t>
          </w:r>
        </w:p>
      </w:docPartBody>
    </w:docPart>
    <w:docPart>
      <w:docPartPr>
        <w:name w:val="FD5F444B97A54F4B820CDF494DB38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DF4F-753A-4D5A-B118-FC025C370D77}"/>
      </w:docPartPr>
      <w:docPartBody>
        <w:p w:rsidR="00F85B7C" w:rsidRDefault="007720D5">
          <w:pPr>
            <w:pStyle w:val="FD5F444B97A54F4B820CDF494DB38F18"/>
          </w:pPr>
          <w:r>
            <w:t>Objective</w:t>
          </w:r>
        </w:p>
      </w:docPartBody>
    </w:docPart>
    <w:docPart>
      <w:docPartPr>
        <w:name w:val="28E64D917FE144538F0091EE659D7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57960-78F3-4D2A-BDFA-5A09FDA91D7D}"/>
      </w:docPartPr>
      <w:docPartBody>
        <w:p w:rsidR="00F85B7C" w:rsidRDefault="007720D5">
          <w:pPr>
            <w:pStyle w:val="28E64D917FE144538F0091EE659D765B"/>
          </w:pPr>
          <w:r>
            <w:t>Education</w:t>
          </w:r>
        </w:p>
      </w:docPartBody>
    </w:docPart>
    <w:docPart>
      <w:docPartPr>
        <w:name w:val="63483E142E034B378CE57FFBD1E25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969D1-A842-4198-BEEA-524E80C20CF3}"/>
      </w:docPartPr>
      <w:docPartBody>
        <w:p w:rsidR="00F85B7C" w:rsidRDefault="007720D5">
          <w:pPr>
            <w:pStyle w:val="63483E142E034B378CE57FFBD1E25012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D5"/>
    <w:rsid w:val="00277013"/>
    <w:rsid w:val="00312E8C"/>
    <w:rsid w:val="003259B1"/>
    <w:rsid w:val="00421824"/>
    <w:rsid w:val="005149D1"/>
    <w:rsid w:val="005B2651"/>
    <w:rsid w:val="005F5F4B"/>
    <w:rsid w:val="006A4AE1"/>
    <w:rsid w:val="007720D5"/>
    <w:rsid w:val="00840686"/>
    <w:rsid w:val="00CC2B55"/>
    <w:rsid w:val="00CC43F2"/>
    <w:rsid w:val="00F85B7C"/>
    <w:rsid w:val="00FB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C044FA889545ACAC365A9F1447935D">
    <w:name w:val="85C044FA889545ACAC365A9F1447935D"/>
  </w:style>
  <w:style w:type="paragraph" w:customStyle="1" w:styleId="F82D93AF45D840789EC0829EEEB80FC0">
    <w:name w:val="F82D93AF45D840789EC0829EEEB80FC0"/>
  </w:style>
  <w:style w:type="paragraph" w:customStyle="1" w:styleId="258EFCB75DE24C0382E638B152BCDFF6">
    <w:name w:val="258EFCB75DE24C0382E638B152BCDFF6"/>
  </w:style>
  <w:style w:type="paragraph" w:customStyle="1" w:styleId="5EBB87A757344AAAAD9B25636AF76691">
    <w:name w:val="5EBB87A757344AAAAD9B25636AF76691"/>
  </w:style>
  <w:style w:type="paragraph" w:customStyle="1" w:styleId="229C1289A1984C1B93E62B97DCC5C91F">
    <w:name w:val="229C1289A1984C1B93E62B97DCC5C91F"/>
  </w:style>
  <w:style w:type="paragraph" w:customStyle="1" w:styleId="FD5F444B97A54F4B820CDF494DB38F18">
    <w:name w:val="FD5F444B97A54F4B820CDF494DB38F18"/>
  </w:style>
  <w:style w:type="paragraph" w:customStyle="1" w:styleId="960C34C1FAF44E4F9D6ADEC6C20BA3B1">
    <w:name w:val="960C34C1FAF44E4F9D6ADEC6C20BA3B1"/>
  </w:style>
  <w:style w:type="paragraph" w:customStyle="1" w:styleId="28E64D917FE144538F0091EE659D765B">
    <w:name w:val="28E64D917FE144538F0091EE659D765B"/>
  </w:style>
  <w:style w:type="paragraph" w:customStyle="1" w:styleId="B48948875F8A4FB7A02044DC34A02420">
    <w:name w:val="B48948875F8A4FB7A02044DC34A02420"/>
  </w:style>
  <w:style w:type="paragraph" w:customStyle="1" w:styleId="F53F946E0FAC4ED381D123CC036EC1F9">
    <w:name w:val="F53F946E0FAC4ED381D123CC036EC1F9"/>
  </w:style>
  <w:style w:type="paragraph" w:customStyle="1" w:styleId="7EBE17F32D924348883EF672B06CBF64">
    <w:name w:val="7EBE17F32D924348883EF672B06CBF64"/>
  </w:style>
  <w:style w:type="paragraph" w:customStyle="1" w:styleId="13E79D3E9773422598A3906FB22EFBDB">
    <w:name w:val="13E79D3E9773422598A3906FB22EFBDB"/>
  </w:style>
  <w:style w:type="paragraph" w:customStyle="1" w:styleId="B669607D187E459DBDF008995AB72579">
    <w:name w:val="B669607D187E459DBDF008995AB72579"/>
  </w:style>
  <w:style w:type="paragraph" w:customStyle="1" w:styleId="9E7ABC325FD74D3F8F3DAEC910A82E08">
    <w:name w:val="9E7ABC325FD74D3F8F3DAEC910A82E08"/>
  </w:style>
  <w:style w:type="paragraph" w:customStyle="1" w:styleId="321E9B415E224C7DB95B5C397B0CA793">
    <w:name w:val="321E9B415E224C7DB95B5C397B0CA793"/>
  </w:style>
  <w:style w:type="paragraph" w:customStyle="1" w:styleId="C235FB40CDD941C4864DD1E7FB169572">
    <w:name w:val="C235FB40CDD941C4864DD1E7FB169572"/>
  </w:style>
  <w:style w:type="paragraph" w:customStyle="1" w:styleId="A708C455470542EF9C9F54D66B45F96D">
    <w:name w:val="A708C455470542EF9C9F54D66B45F96D"/>
  </w:style>
  <w:style w:type="paragraph" w:customStyle="1" w:styleId="6534848D637D4ACC99E02F15BBF29D26">
    <w:name w:val="6534848D637D4ACC99E02F15BBF29D26"/>
  </w:style>
  <w:style w:type="paragraph" w:customStyle="1" w:styleId="59B3ACA0E25F4279976F9A9B300403B0">
    <w:name w:val="59B3ACA0E25F4279976F9A9B300403B0"/>
  </w:style>
  <w:style w:type="paragraph" w:customStyle="1" w:styleId="63483E142E034B378CE57FFBD1E25012">
    <w:name w:val="63483E142E034B378CE57FFBD1E25012"/>
  </w:style>
  <w:style w:type="paragraph" w:customStyle="1" w:styleId="863D592675EE4AFF896BED3E3B32A86E">
    <w:name w:val="863D592675EE4AFF896BED3E3B32A86E"/>
  </w:style>
  <w:style w:type="paragraph" w:customStyle="1" w:styleId="3DA2FD69A2F1429DAEAD58B5529A8C99">
    <w:name w:val="3DA2FD69A2F1429DAEAD58B5529A8C99"/>
  </w:style>
  <w:style w:type="paragraph" w:customStyle="1" w:styleId="D12646DEA9744EDBB76C9A271DF24709">
    <w:name w:val="D12646DEA9744EDBB76C9A271DF24709"/>
  </w:style>
  <w:style w:type="paragraph" w:customStyle="1" w:styleId="68A65EB8CF6E4E88902FE3F020F64AAC">
    <w:name w:val="68A65EB8CF6E4E88902FE3F020F64AAC"/>
  </w:style>
  <w:style w:type="paragraph" w:customStyle="1" w:styleId="C9891EFA7AD549CEA1513A6D4E745C61">
    <w:name w:val="C9891EFA7AD549CEA1513A6D4E745C61"/>
  </w:style>
  <w:style w:type="paragraph" w:customStyle="1" w:styleId="017A3217EB1D4A0DAE032B9585495B57">
    <w:name w:val="017A3217EB1D4A0DAE032B9585495B57"/>
  </w:style>
  <w:style w:type="paragraph" w:customStyle="1" w:styleId="4F726E406F254306ACAEF12BC80F9290">
    <w:name w:val="4F726E406F254306ACAEF12BC80F9290"/>
  </w:style>
  <w:style w:type="paragraph" w:customStyle="1" w:styleId="1295C18650C94FB6A4EC95FFDDCB53AB">
    <w:name w:val="1295C18650C94FB6A4EC95FFDDCB53AB"/>
  </w:style>
  <w:style w:type="paragraph" w:customStyle="1" w:styleId="487FB187B433405892E3C47A2BC031F9">
    <w:name w:val="487FB187B433405892E3C47A2BC031F9"/>
  </w:style>
  <w:style w:type="paragraph" w:customStyle="1" w:styleId="980E78A3E6744740ACC37F7CF40B5ECC">
    <w:name w:val="980E78A3E6744740ACC37F7CF40B5ECC"/>
  </w:style>
  <w:style w:type="paragraph" w:customStyle="1" w:styleId="AE77A0B3E365416C8BE378323792E340">
    <w:name w:val="AE77A0B3E365416C8BE378323792E340"/>
  </w:style>
  <w:style w:type="paragraph" w:customStyle="1" w:styleId="E6567CB9D99E4973AC5227890FBAF83A">
    <w:name w:val="E6567CB9D99E4973AC5227890FBAF83A"/>
  </w:style>
  <w:style w:type="paragraph" w:customStyle="1" w:styleId="8C94CF85BC9B4D32B06D0E957C2FBE2B">
    <w:name w:val="8C94CF85BC9B4D32B06D0E957C2FBE2B"/>
  </w:style>
  <w:style w:type="paragraph" w:customStyle="1" w:styleId="F0E1E32F2C2643749122EADF80D45022">
    <w:name w:val="F0E1E32F2C2643749122EADF80D45022"/>
  </w:style>
  <w:style w:type="paragraph" w:customStyle="1" w:styleId="8CE810B0A0824C3C88E1C20790E2CCC8">
    <w:name w:val="8CE810B0A0824C3C88E1C20790E2CCC8"/>
  </w:style>
  <w:style w:type="paragraph" w:customStyle="1" w:styleId="D2237A2B852F47099ACE09C13FEF95D6">
    <w:name w:val="D2237A2B852F47099ACE09C13FEF95D6"/>
  </w:style>
  <w:style w:type="paragraph" w:customStyle="1" w:styleId="68F1D494961249BE89247879B6A16B0E">
    <w:name w:val="68F1D494961249BE89247879B6A16B0E"/>
    <w:rsid w:val="00421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</dc:creator>
  <cp:keywords/>
  <dc:description>Gaurav Tyagi</dc:description>
  <cp:lastModifiedBy>Gaurav Tyagi</cp:lastModifiedBy>
  <cp:revision>8</cp:revision>
  <dcterms:created xsi:type="dcterms:W3CDTF">2021-03-09T23:50:00Z</dcterms:created>
  <dcterms:modified xsi:type="dcterms:W3CDTF">2021-04-08T04:13:00Z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